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535397604"/>
        <w:docPartObj>
          <w:docPartGallery w:val="Cover Pages"/>
          <w:docPartUnique/>
        </w:docPartObj>
      </w:sdtPr>
      <w:sdtEndPr>
        <w:rPr>
          <w:noProof/>
          <w:sz w:val="22"/>
        </w:rPr>
      </w:sdtEndPr>
      <w:sdtContent>
        <w:p w14:paraId="2E5B1A04" w14:textId="0028C789" w:rsidR="00A47787" w:rsidRPr="00682FA2" w:rsidRDefault="00A47787" w:rsidP="00682FA2">
          <w:pPr>
            <w:pStyle w:val="NoSpacing"/>
            <w:rPr>
              <w:sz w:val="2"/>
            </w:rPr>
          </w:pPr>
          <w:r>
            <w:rPr>
              <w:noProof/>
            </w:rPr>
            <mc:AlternateContent>
              <mc:Choice Requires="wps">
                <w:drawing>
                  <wp:anchor distT="0" distB="0" distL="114300" distR="114300" simplePos="0" relativeHeight="251656192" behindDoc="0" locked="0" layoutInCell="1" allowOverlap="1" wp14:anchorId="42182663" wp14:editId="3385799C">
                    <wp:simplePos x="0" y="0"/>
                    <wp:positionH relativeFrom="page">
                      <wp:align>center</wp:align>
                    </wp:positionH>
                    <wp:positionV relativeFrom="margin">
                      <wp:align>top</wp:align>
                    </wp:positionV>
                    <wp:extent cx="5943600" cy="914400"/>
                    <wp:effectExtent l="0" t="0" r="0" b="3810"/>
                    <wp:wrapNone/>
                    <wp:docPr id="62" name="Text Box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A0A379" w14:textId="0CD1332E" w:rsidR="00A47787" w:rsidRDefault="00841B2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563C0A44" w14:textId="77777777" w:rsidR="00841B27" w:rsidRPr="00841B27" w:rsidRDefault="00841B27" w:rsidP="00841B27">
                                <w:pPr>
                                  <w:rPr>
                                    <w:rFonts w:eastAsiaTheme="minorEastAsia"/>
                                    <w:b/>
                                    <w:bCs/>
                                    <w:color w:val="156082" w:themeColor="accent1"/>
                                    <w:kern w:val="0"/>
                                    <w:sz w:val="36"/>
                                    <w:szCs w:val="36"/>
                                    <w14:ligatures w14:val="none"/>
                                  </w:rPr>
                                </w:pPr>
                                <w:r w:rsidRPr="00841B27">
                                  <w:rPr>
                                    <w:rFonts w:eastAsiaTheme="minorEastAsia"/>
                                    <w:b/>
                                    <w:bCs/>
                                    <w:color w:val="156082" w:themeColor="accent1"/>
                                    <w:kern w:val="0"/>
                                    <w:sz w:val="36"/>
                                    <w:szCs w:val="36"/>
                                    <w14:ligatures w14:val="none"/>
                                  </w:rPr>
                                  <w:t>Abschlussaufgabe Development Fundamentals</w:t>
                                </w:r>
                              </w:p>
                              <w:p w14:paraId="26F4AFFB" w14:textId="77777777" w:rsidR="00A47787" w:rsidRDefault="00A4778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2182663" id="_x0000_t202" coordsize="21600,21600" o:spt="202" path="m,l,21600r21600,l21600,xe">
                    <v:stroke joinstyle="miter"/>
                    <v:path gradientshapeok="t" o:connecttype="rect"/>
                  </v:shapetype>
                  <v:shape id="Text Box 66" o:spid="_x0000_s1026" type="#_x0000_t202" style="position:absolute;margin-left:0;margin-top:0;width:468pt;height:1in;z-index:25165619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3DA0A379" w14:textId="0CD1332E" w:rsidR="00A47787" w:rsidRDefault="00841B27">
                              <w:pPr>
                                <w:pStyle w:val="NoSpacing"/>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Dokumentation</w:t>
                              </w:r>
                            </w:p>
                          </w:sdtContent>
                        </w:sdt>
                        <w:p w14:paraId="563C0A44" w14:textId="77777777" w:rsidR="00841B27" w:rsidRPr="00841B27" w:rsidRDefault="00841B27" w:rsidP="00841B27">
                          <w:pPr>
                            <w:rPr>
                              <w:rFonts w:eastAsiaTheme="minorEastAsia"/>
                              <w:b/>
                              <w:bCs/>
                              <w:color w:val="156082" w:themeColor="accent1"/>
                              <w:kern w:val="0"/>
                              <w:sz w:val="36"/>
                              <w:szCs w:val="36"/>
                              <w14:ligatures w14:val="none"/>
                            </w:rPr>
                          </w:pPr>
                          <w:r w:rsidRPr="00841B27">
                            <w:rPr>
                              <w:rFonts w:eastAsiaTheme="minorEastAsia"/>
                              <w:b/>
                              <w:bCs/>
                              <w:color w:val="156082" w:themeColor="accent1"/>
                              <w:kern w:val="0"/>
                              <w:sz w:val="36"/>
                              <w:szCs w:val="36"/>
                              <w14:ligatures w14:val="none"/>
                            </w:rPr>
                            <w:t>Abschlussaufgabe Development Fundamentals</w:t>
                          </w:r>
                        </w:p>
                        <w:p w14:paraId="26F4AFFB" w14:textId="77777777" w:rsidR="00A47787" w:rsidRDefault="00A47787"/>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52096" behindDoc="1" locked="0" layoutInCell="1" allowOverlap="1" wp14:anchorId="229720C1" wp14:editId="1AD03FBE">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47D1EDFF" id="Group 2" o:spid="_x0000_s1026" style="position:absolute;margin-left:0;margin-top:0;width:432.65pt;height:448.55pt;z-index:-251664384;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46976" behindDoc="0" locked="0" layoutInCell="1" allowOverlap="1" wp14:anchorId="422A1545" wp14:editId="637EC936">
                    <wp:simplePos x="0" y="0"/>
                    <wp:positionH relativeFrom="page">
                      <wp:align>center</wp:align>
                    </wp:positionH>
                    <wp:positionV relativeFrom="margin">
                      <wp:align>bottom</wp:align>
                    </wp:positionV>
                    <wp:extent cx="5943600" cy="374904"/>
                    <wp:effectExtent l="0" t="0" r="0" b="2540"/>
                    <wp:wrapNone/>
                    <wp:docPr id="69" name="Text Box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54C4623" w14:textId="77777777" w:rsidR="00A47787"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47787">
                                      <w:rPr>
                                        <w:color w:val="156082" w:themeColor="accent1"/>
                                        <w:sz w:val="36"/>
                                        <w:szCs w:val="36"/>
                                      </w:rPr>
                                      <w:t>Rico Krenn</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A2B8DF9" w14:textId="19E54489" w:rsidR="00A47787" w:rsidRDefault="00841B27">
                                    <w:pPr>
                                      <w:pStyle w:val="NoSpacing"/>
                                      <w:jc w:val="right"/>
                                      <w:rPr>
                                        <w:color w:val="156082" w:themeColor="accent1"/>
                                        <w:sz w:val="36"/>
                                        <w:szCs w:val="36"/>
                                      </w:rPr>
                                    </w:pPr>
                                    <w:r>
                                      <w:rPr>
                                        <w:color w:val="156082" w:themeColor="accent1"/>
                                        <w:sz w:val="36"/>
                                        <w:szCs w:val="36"/>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422A1545" id="Text Box 73" o:spid="_x0000_s1027" type="#_x0000_t202" style="position:absolute;margin-left:0;margin-top:0;width:468pt;height:29.5pt;z-index:251646976;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454C4623" w14:textId="77777777" w:rsidR="00A47787" w:rsidRDefault="00000000">
                          <w:pPr>
                            <w:pStyle w:val="NoSpacing"/>
                            <w:jc w:val="right"/>
                            <w:rPr>
                              <w:color w:val="156082" w:themeColor="accent1"/>
                              <w:sz w:val="36"/>
                              <w:szCs w:val="36"/>
                            </w:rPr>
                          </w:pPr>
                          <w:sdt>
                            <w:sdtPr>
                              <w:rPr>
                                <w:color w:val="156082"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sidR="00A47787">
                                <w:rPr>
                                  <w:color w:val="156082" w:themeColor="accent1"/>
                                  <w:sz w:val="36"/>
                                  <w:szCs w:val="36"/>
                                </w:rPr>
                                <w:t>Rico Krenn</w:t>
                              </w:r>
                            </w:sdtContent>
                          </w:sdt>
                        </w:p>
                        <w:sdt>
                          <w:sdtPr>
                            <w:rPr>
                              <w:color w:val="156082" w:themeColor="accent1"/>
                              <w:sz w:val="36"/>
                              <w:szCs w:val="36"/>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Content>
                            <w:p w14:paraId="1A2B8DF9" w14:textId="19E54489" w:rsidR="00A47787" w:rsidRDefault="00841B27">
                              <w:pPr>
                                <w:pStyle w:val="NoSpacing"/>
                                <w:jc w:val="right"/>
                                <w:rPr>
                                  <w:color w:val="156082" w:themeColor="accent1"/>
                                  <w:sz w:val="36"/>
                                  <w:szCs w:val="36"/>
                                </w:rPr>
                              </w:pPr>
                              <w:r>
                                <w:rPr>
                                  <w:color w:val="156082" w:themeColor="accent1"/>
                                  <w:sz w:val="36"/>
                                  <w:szCs w:val="36"/>
                                </w:rPr>
                                <w:t xml:space="preserve">     </w:t>
                              </w:r>
                            </w:p>
                          </w:sdtContent>
                        </w:sdt>
                      </w:txbxContent>
                    </v:textbox>
                    <w10:wrap anchorx="page" anchory="margin"/>
                  </v:shape>
                </w:pict>
              </mc:Fallback>
            </mc:AlternateContent>
          </w:r>
          <w:r>
            <w:rPr>
              <w:rFonts w:eastAsiaTheme="minorHAnsi"/>
              <w:noProof/>
              <w:kern w:val="2"/>
              <w:sz w:val="24"/>
              <w:szCs w:val="24"/>
              <w14:ligatures w14:val="standardContextual"/>
            </w:rPr>
            <w:br w:type="page"/>
          </w:r>
        </w:p>
      </w:sdtContent>
    </w:sdt>
    <w:sdt>
      <w:sdtPr>
        <w:rPr>
          <w:rFonts w:asciiTheme="minorHAnsi" w:eastAsiaTheme="minorHAnsi" w:hAnsiTheme="minorHAnsi" w:cstheme="minorBidi"/>
          <w:color w:val="auto"/>
          <w:kern w:val="2"/>
          <w:sz w:val="24"/>
          <w:szCs w:val="24"/>
          <w:lang/>
          <w14:ligatures w14:val="standardContextual"/>
        </w:rPr>
        <w:id w:val="-1135636260"/>
        <w:docPartObj>
          <w:docPartGallery w:val="Table of Contents"/>
          <w:docPartUnique/>
        </w:docPartObj>
      </w:sdtPr>
      <w:sdtEndPr>
        <w:rPr>
          <w:b/>
          <w:bCs/>
          <w:noProof/>
        </w:rPr>
      </w:sdtEndPr>
      <w:sdtContent>
        <w:p w14:paraId="7801E1FE" w14:textId="77777777" w:rsidR="00986D05" w:rsidRPr="0092543F" w:rsidRDefault="0092543F">
          <w:pPr>
            <w:pStyle w:val="TOCHeading"/>
          </w:pPr>
          <w:r>
            <w:t>Inhaltsverzeichniss</w:t>
          </w:r>
        </w:p>
        <w:p w14:paraId="0158FF89" w14:textId="6FE20BAD" w:rsidR="0058586A" w:rsidRDefault="00986D05">
          <w:pPr>
            <w:pStyle w:val="TOC1"/>
            <w:tabs>
              <w:tab w:val="right" w:leader="dot" w:pos="9016"/>
            </w:tabs>
            <w:rPr>
              <w:rFonts w:eastAsiaTheme="minorEastAsia"/>
              <w:noProof/>
              <w:lang/>
            </w:rPr>
          </w:pPr>
          <w:r>
            <w:fldChar w:fldCharType="begin"/>
          </w:r>
          <w:r>
            <w:instrText xml:space="preserve"> TOC \o "1-3" \h \z \u </w:instrText>
          </w:r>
          <w:r>
            <w:fldChar w:fldCharType="separate"/>
          </w:r>
          <w:hyperlink w:anchor="_Toc212032479" w:history="1">
            <w:r w:rsidR="0058586A" w:rsidRPr="00CB2536">
              <w:rPr>
                <w:rStyle w:val="Hyperlink"/>
                <w:noProof/>
              </w:rPr>
              <w:t>Dokumentation</w:t>
            </w:r>
            <w:r w:rsidR="0058586A">
              <w:rPr>
                <w:noProof/>
                <w:webHidden/>
              </w:rPr>
              <w:tab/>
            </w:r>
            <w:r w:rsidR="0058586A">
              <w:rPr>
                <w:noProof/>
                <w:webHidden/>
              </w:rPr>
              <w:fldChar w:fldCharType="begin"/>
            </w:r>
            <w:r w:rsidR="0058586A">
              <w:rPr>
                <w:noProof/>
                <w:webHidden/>
              </w:rPr>
              <w:instrText xml:space="preserve"> PAGEREF _Toc212032479 \h </w:instrText>
            </w:r>
            <w:r w:rsidR="0058586A">
              <w:rPr>
                <w:noProof/>
                <w:webHidden/>
              </w:rPr>
            </w:r>
            <w:r w:rsidR="0058586A">
              <w:rPr>
                <w:noProof/>
                <w:webHidden/>
              </w:rPr>
              <w:fldChar w:fldCharType="separate"/>
            </w:r>
            <w:r w:rsidR="0058586A">
              <w:rPr>
                <w:noProof/>
                <w:webHidden/>
              </w:rPr>
              <w:t>2</w:t>
            </w:r>
            <w:r w:rsidR="0058586A">
              <w:rPr>
                <w:noProof/>
                <w:webHidden/>
              </w:rPr>
              <w:fldChar w:fldCharType="end"/>
            </w:r>
          </w:hyperlink>
        </w:p>
        <w:p w14:paraId="4E4FD52E" w14:textId="2ED80206" w:rsidR="0058586A" w:rsidRDefault="0058586A">
          <w:pPr>
            <w:pStyle w:val="TOC2"/>
            <w:tabs>
              <w:tab w:val="right" w:leader="dot" w:pos="9016"/>
            </w:tabs>
            <w:rPr>
              <w:rFonts w:eastAsiaTheme="minorEastAsia"/>
              <w:noProof/>
              <w:lang/>
            </w:rPr>
          </w:pPr>
          <w:hyperlink w:anchor="_Toc212032480" w:history="1">
            <w:r w:rsidRPr="00CB2536">
              <w:rPr>
                <w:rStyle w:val="Hyperlink"/>
                <w:noProof/>
              </w:rPr>
              <w:t>Klonen des Repositories</w:t>
            </w:r>
            <w:r>
              <w:rPr>
                <w:noProof/>
                <w:webHidden/>
              </w:rPr>
              <w:tab/>
            </w:r>
            <w:r>
              <w:rPr>
                <w:noProof/>
                <w:webHidden/>
              </w:rPr>
              <w:fldChar w:fldCharType="begin"/>
            </w:r>
            <w:r>
              <w:rPr>
                <w:noProof/>
                <w:webHidden/>
              </w:rPr>
              <w:instrText xml:space="preserve"> PAGEREF _Toc212032480 \h </w:instrText>
            </w:r>
            <w:r>
              <w:rPr>
                <w:noProof/>
                <w:webHidden/>
              </w:rPr>
            </w:r>
            <w:r>
              <w:rPr>
                <w:noProof/>
                <w:webHidden/>
              </w:rPr>
              <w:fldChar w:fldCharType="separate"/>
            </w:r>
            <w:r>
              <w:rPr>
                <w:noProof/>
                <w:webHidden/>
              </w:rPr>
              <w:t>2</w:t>
            </w:r>
            <w:r>
              <w:rPr>
                <w:noProof/>
                <w:webHidden/>
              </w:rPr>
              <w:fldChar w:fldCharType="end"/>
            </w:r>
          </w:hyperlink>
        </w:p>
        <w:p w14:paraId="67B223B4" w14:textId="3583A750" w:rsidR="0058586A" w:rsidRDefault="0058586A">
          <w:pPr>
            <w:pStyle w:val="TOC2"/>
            <w:tabs>
              <w:tab w:val="right" w:leader="dot" w:pos="9016"/>
            </w:tabs>
            <w:rPr>
              <w:rFonts w:eastAsiaTheme="minorEastAsia"/>
              <w:noProof/>
              <w:lang/>
            </w:rPr>
          </w:pPr>
          <w:hyperlink w:anchor="_Toc212032481" w:history="1">
            <w:r w:rsidRPr="00CB2536">
              <w:rPr>
                <w:rStyle w:val="Hyperlink"/>
                <w:noProof/>
              </w:rPr>
              <w:t>Einrichtung der Entwicklungsumgebung</w:t>
            </w:r>
            <w:r>
              <w:rPr>
                <w:noProof/>
                <w:webHidden/>
              </w:rPr>
              <w:tab/>
            </w:r>
            <w:r>
              <w:rPr>
                <w:noProof/>
                <w:webHidden/>
              </w:rPr>
              <w:fldChar w:fldCharType="begin"/>
            </w:r>
            <w:r>
              <w:rPr>
                <w:noProof/>
                <w:webHidden/>
              </w:rPr>
              <w:instrText xml:space="preserve"> PAGEREF _Toc212032481 \h </w:instrText>
            </w:r>
            <w:r>
              <w:rPr>
                <w:noProof/>
                <w:webHidden/>
              </w:rPr>
            </w:r>
            <w:r>
              <w:rPr>
                <w:noProof/>
                <w:webHidden/>
              </w:rPr>
              <w:fldChar w:fldCharType="separate"/>
            </w:r>
            <w:r>
              <w:rPr>
                <w:noProof/>
                <w:webHidden/>
              </w:rPr>
              <w:t>2</w:t>
            </w:r>
            <w:r>
              <w:rPr>
                <w:noProof/>
                <w:webHidden/>
              </w:rPr>
              <w:fldChar w:fldCharType="end"/>
            </w:r>
          </w:hyperlink>
        </w:p>
        <w:p w14:paraId="3810A7C1" w14:textId="7129BD87" w:rsidR="0058586A" w:rsidRDefault="0058586A">
          <w:pPr>
            <w:pStyle w:val="TOC2"/>
            <w:tabs>
              <w:tab w:val="right" w:leader="dot" w:pos="9016"/>
            </w:tabs>
            <w:rPr>
              <w:rFonts w:eastAsiaTheme="minorEastAsia"/>
              <w:noProof/>
              <w:lang/>
            </w:rPr>
          </w:pPr>
          <w:hyperlink w:anchor="_Toc212032482" w:history="1">
            <w:r w:rsidRPr="00CB2536">
              <w:rPr>
                <w:rStyle w:val="Hyperlink"/>
                <w:noProof/>
              </w:rPr>
              <w:t>Erstellung der README.md</w:t>
            </w:r>
            <w:r>
              <w:rPr>
                <w:noProof/>
                <w:webHidden/>
              </w:rPr>
              <w:tab/>
            </w:r>
            <w:r>
              <w:rPr>
                <w:noProof/>
                <w:webHidden/>
              </w:rPr>
              <w:fldChar w:fldCharType="begin"/>
            </w:r>
            <w:r>
              <w:rPr>
                <w:noProof/>
                <w:webHidden/>
              </w:rPr>
              <w:instrText xml:space="preserve"> PAGEREF _Toc212032482 \h </w:instrText>
            </w:r>
            <w:r>
              <w:rPr>
                <w:noProof/>
                <w:webHidden/>
              </w:rPr>
            </w:r>
            <w:r>
              <w:rPr>
                <w:noProof/>
                <w:webHidden/>
              </w:rPr>
              <w:fldChar w:fldCharType="separate"/>
            </w:r>
            <w:r>
              <w:rPr>
                <w:noProof/>
                <w:webHidden/>
              </w:rPr>
              <w:t>2</w:t>
            </w:r>
            <w:r>
              <w:rPr>
                <w:noProof/>
                <w:webHidden/>
              </w:rPr>
              <w:fldChar w:fldCharType="end"/>
            </w:r>
          </w:hyperlink>
        </w:p>
        <w:p w14:paraId="72005826" w14:textId="129232B4" w:rsidR="0058586A" w:rsidRDefault="0058586A">
          <w:pPr>
            <w:pStyle w:val="TOC2"/>
            <w:tabs>
              <w:tab w:val="right" w:leader="dot" w:pos="9016"/>
            </w:tabs>
            <w:rPr>
              <w:rFonts w:eastAsiaTheme="minorEastAsia"/>
              <w:noProof/>
              <w:lang/>
            </w:rPr>
          </w:pPr>
          <w:hyperlink w:anchor="_Toc212032483" w:history="1">
            <w:r w:rsidRPr="00CB2536">
              <w:rPr>
                <w:rStyle w:val="Hyperlink"/>
                <w:noProof/>
              </w:rPr>
              <w:t>Verwendung von Git (Commit, Push)</w:t>
            </w:r>
            <w:r>
              <w:rPr>
                <w:noProof/>
                <w:webHidden/>
              </w:rPr>
              <w:tab/>
            </w:r>
            <w:r>
              <w:rPr>
                <w:noProof/>
                <w:webHidden/>
              </w:rPr>
              <w:fldChar w:fldCharType="begin"/>
            </w:r>
            <w:r>
              <w:rPr>
                <w:noProof/>
                <w:webHidden/>
              </w:rPr>
              <w:instrText xml:space="preserve"> PAGEREF _Toc212032483 \h </w:instrText>
            </w:r>
            <w:r>
              <w:rPr>
                <w:noProof/>
                <w:webHidden/>
              </w:rPr>
            </w:r>
            <w:r>
              <w:rPr>
                <w:noProof/>
                <w:webHidden/>
              </w:rPr>
              <w:fldChar w:fldCharType="separate"/>
            </w:r>
            <w:r>
              <w:rPr>
                <w:noProof/>
                <w:webHidden/>
              </w:rPr>
              <w:t>2</w:t>
            </w:r>
            <w:r>
              <w:rPr>
                <w:noProof/>
                <w:webHidden/>
              </w:rPr>
              <w:fldChar w:fldCharType="end"/>
            </w:r>
          </w:hyperlink>
        </w:p>
        <w:p w14:paraId="12429D1F" w14:textId="2DF272E6" w:rsidR="0058586A" w:rsidRDefault="0058586A">
          <w:pPr>
            <w:pStyle w:val="TOC2"/>
            <w:tabs>
              <w:tab w:val="right" w:leader="dot" w:pos="9016"/>
            </w:tabs>
            <w:rPr>
              <w:rFonts w:eastAsiaTheme="minorEastAsia"/>
              <w:noProof/>
              <w:lang/>
            </w:rPr>
          </w:pPr>
          <w:hyperlink w:anchor="_Toc212032484" w:history="1">
            <w:r w:rsidRPr="00CB2536">
              <w:rPr>
                <w:rStyle w:val="Hyperlink"/>
                <w:noProof/>
              </w:rPr>
              <w:t>Erstellung und Nutzung von Docker-Containern</w:t>
            </w:r>
            <w:r>
              <w:rPr>
                <w:noProof/>
                <w:webHidden/>
              </w:rPr>
              <w:tab/>
            </w:r>
            <w:r>
              <w:rPr>
                <w:noProof/>
                <w:webHidden/>
              </w:rPr>
              <w:fldChar w:fldCharType="begin"/>
            </w:r>
            <w:r>
              <w:rPr>
                <w:noProof/>
                <w:webHidden/>
              </w:rPr>
              <w:instrText xml:space="preserve"> PAGEREF _Toc212032484 \h </w:instrText>
            </w:r>
            <w:r>
              <w:rPr>
                <w:noProof/>
                <w:webHidden/>
              </w:rPr>
            </w:r>
            <w:r>
              <w:rPr>
                <w:noProof/>
                <w:webHidden/>
              </w:rPr>
              <w:fldChar w:fldCharType="separate"/>
            </w:r>
            <w:r>
              <w:rPr>
                <w:noProof/>
                <w:webHidden/>
              </w:rPr>
              <w:t>2</w:t>
            </w:r>
            <w:r>
              <w:rPr>
                <w:noProof/>
                <w:webHidden/>
              </w:rPr>
              <w:fldChar w:fldCharType="end"/>
            </w:r>
          </w:hyperlink>
        </w:p>
        <w:p w14:paraId="57621795" w14:textId="209276B8" w:rsidR="00986D05" w:rsidRDefault="00986D05">
          <w:r>
            <w:rPr>
              <w:b/>
              <w:bCs/>
              <w:noProof/>
            </w:rPr>
            <w:fldChar w:fldCharType="end"/>
          </w:r>
        </w:p>
      </w:sdtContent>
    </w:sdt>
    <w:p w14:paraId="692F8B37" w14:textId="77777777" w:rsidR="009B7BB2" w:rsidRDefault="009B7BB2">
      <w:r>
        <w:br w:type="page"/>
      </w:r>
    </w:p>
    <w:p w14:paraId="5FFC9FE2" w14:textId="59D2D98D" w:rsidR="00A72A54" w:rsidRPr="00841B27" w:rsidRDefault="00841B27" w:rsidP="00F1360D">
      <w:pPr>
        <w:pStyle w:val="Heading1"/>
      </w:pPr>
      <w:bookmarkStart w:id="0" w:name="_Toc212032479"/>
      <w:r>
        <w:lastRenderedPageBreak/>
        <w:t>Dokumentation</w:t>
      </w:r>
      <w:bookmarkEnd w:id="0"/>
    </w:p>
    <w:p w14:paraId="6F4713CB" w14:textId="77777777" w:rsidR="00841B27" w:rsidRDefault="00841B27" w:rsidP="005D016A">
      <w:pPr>
        <w:pStyle w:val="Heading2"/>
      </w:pPr>
      <w:bookmarkStart w:id="1" w:name="_Toc212032480"/>
      <w:r w:rsidRPr="00841B27">
        <w:t xml:space="preserve">Klonen des </w:t>
      </w:r>
      <w:r w:rsidRPr="005D016A">
        <w:t>Repositories</w:t>
      </w:r>
      <w:bookmarkEnd w:id="1"/>
    </w:p>
    <w:p w14:paraId="3E1FF059" w14:textId="7BDE85F1" w:rsidR="00841B27" w:rsidRDefault="00841B27" w:rsidP="00841B27">
      <w:r>
        <w:rPr>
          <w:noProof/>
        </w:rPr>
        <w:drawing>
          <wp:anchor distT="0" distB="0" distL="114300" distR="114300" simplePos="0" relativeHeight="251658240" behindDoc="0" locked="0" layoutInCell="1" allowOverlap="1" wp14:anchorId="191BFD69" wp14:editId="22C55880">
            <wp:simplePos x="0" y="0"/>
            <wp:positionH relativeFrom="column">
              <wp:posOffset>3223260</wp:posOffset>
            </wp:positionH>
            <wp:positionV relativeFrom="paragraph">
              <wp:posOffset>508635</wp:posOffset>
            </wp:positionV>
            <wp:extent cx="2503170" cy="814705"/>
            <wp:effectExtent l="0" t="0" r="0" b="4445"/>
            <wp:wrapSquare wrapText="bothSides"/>
            <wp:docPr id="232634298" name="Picture 8"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634298" name="Picture 8" descr="A screenshot of a computer&#10;&#10;AI-generated content may be incorrec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03170" cy="8147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841B27">
        <w:t>Ich habe eine Fork des folgenden GitHub-Repositories erstellt:</w:t>
      </w:r>
      <w:hyperlink r:id="rId10" w:history="1">
        <w:r w:rsidRPr="00841B27">
          <w:rPr>
            <w:rStyle w:val="Hyperlink"/>
          </w:rPr>
          <w:t>docker-nodejs-sample</w:t>
        </w:r>
      </w:hyperlink>
      <w:r w:rsidRPr="00841B27">
        <w:t>. Dies habe ich gemacht indem ich oben rechts im Repo auf</w:t>
      </w:r>
      <w:r>
        <w:t xml:space="preserve"> </w:t>
      </w:r>
      <w:r w:rsidRPr="00841B27">
        <w:rPr>
          <w:i/>
          <w:iCs/>
        </w:rPr>
        <w:t>Fork</w:t>
      </w:r>
      <w:r>
        <w:t xml:space="preserve"> </w:t>
      </w:r>
      <w:r w:rsidRPr="00841B27">
        <w:t>und</w:t>
      </w:r>
      <w:r>
        <w:t xml:space="preserve"> </w:t>
      </w:r>
      <w:r w:rsidRPr="00841B27">
        <w:rPr>
          <w:i/>
          <w:iCs/>
        </w:rPr>
        <w:t>Create a new Fork</w:t>
      </w:r>
      <w:r>
        <w:t xml:space="preserve"> </w:t>
      </w:r>
      <w:r w:rsidRPr="00841B27">
        <w:t>gegangen bin. Wie es im Bild erichtlich ist:</w:t>
      </w:r>
      <w:r>
        <w:t xml:space="preserve"> </w:t>
      </w:r>
    </w:p>
    <w:p w14:paraId="04171E0D" w14:textId="77777777" w:rsidR="00841B27" w:rsidRDefault="00841B27" w:rsidP="00841B27"/>
    <w:p w14:paraId="459C4F18" w14:textId="77777777" w:rsidR="00841B27" w:rsidRPr="00841B27" w:rsidRDefault="00841B27" w:rsidP="00841B27"/>
    <w:p w14:paraId="48C3A255" w14:textId="01AC3008" w:rsidR="00841B27" w:rsidRDefault="00841B27" w:rsidP="00841B27">
      <w:pPr>
        <w:pStyle w:val="Heading2"/>
        <w:rPr>
          <w:lang/>
        </w:rPr>
      </w:pPr>
      <w:bookmarkStart w:id="2" w:name="_Toc212032481"/>
      <w:r w:rsidRPr="00841B27">
        <w:t>Einrichtung der Entwicklungsumgebung</w:t>
      </w:r>
      <w:bookmarkEnd w:id="2"/>
    </w:p>
    <w:p w14:paraId="26EA7192" w14:textId="19CB1464" w:rsidR="00014044" w:rsidRDefault="00014044" w:rsidP="00014044">
      <w:pPr>
        <w:rPr>
          <w:lang/>
        </w:rPr>
      </w:pPr>
      <w:r>
        <w:rPr>
          <w:lang/>
        </w:rPr>
        <w:t xml:space="preserve">Um effizient zu arbeiten habe ich mir meine Entwicklungsumgebung gut eingerichtet. Als IDE habe ich Visual Studio Code gewählt, da ich mich darin am bessten auskenne und es in vielen anwendungsfällen gut funktioniert. Um den Docker-Container zu erstelle habe ich Docker Desktop installiert, da es eine gute möglichkeit bietet. </w:t>
      </w:r>
    </w:p>
    <w:p w14:paraId="21573513" w14:textId="424A5A24" w:rsidR="00841B27" w:rsidRDefault="00EA59EA" w:rsidP="00841B27">
      <w:pPr>
        <w:rPr>
          <w:lang/>
        </w:rPr>
      </w:pPr>
      <w:r w:rsidRPr="00EA59EA">
        <w:t>Die Anwendung habe ich von GitHub geforkt und geclont. Das Deployment des Docker-Containers ist</w:t>
      </w:r>
      <w:r>
        <w:rPr>
          <w:lang/>
        </w:rPr>
        <w:t xml:space="preserve"> unter “</w:t>
      </w:r>
      <w:r w:rsidRPr="00EA59EA">
        <w:rPr>
          <w:lang/>
        </w:rPr>
        <w:t>Erstellung und Nutzung von Docker-Containern</w:t>
      </w:r>
      <w:r>
        <w:rPr>
          <w:lang/>
        </w:rPr>
        <w:t xml:space="preserve">” </w:t>
      </w:r>
      <w:r w:rsidRPr="00EA59EA">
        <w:t>dokumentiert.</w:t>
      </w:r>
    </w:p>
    <w:p w14:paraId="1437737E" w14:textId="0B1AE1DB" w:rsidR="00841B27" w:rsidRPr="00841B27" w:rsidRDefault="00841B27" w:rsidP="00841B27">
      <w:pPr>
        <w:pStyle w:val="Heading2"/>
      </w:pPr>
      <w:bookmarkStart w:id="3" w:name="_Toc212032482"/>
      <w:r w:rsidRPr="00841B27">
        <w:t>Erstellung der README.md</w:t>
      </w:r>
      <w:bookmarkEnd w:id="3"/>
    </w:p>
    <w:p w14:paraId="5B397BDB" w14:textId="5241C4B1" w:rsidR="00841B27" w:rsidRPr="0058586A" w:rsidRDefault="0058586A" w:rsidP="00841B27">
      <w:pPr>
        <w:rPr>
          <w:lang/>
        </w:rPr>
      </w:pPr>
      <w:r>
        <w:rPr>
          <w:lang/>
        </w:rPr>
        <w:t>Um ein README.md zu erstellen, muss man in VS-Code ein neues File erstllen und es README.md benennen.</w:t>
      </w:r>
    </w:p>
    <w:p w14:paraId="3BC29794" w14:textId="333DD844" w:rsidR="00014044" w:rsidRPr="00014044" w:rsidRDefault="00841B27" w:rsidP="00014044">
      <w:pPr>
        <w:pStyle w:val="Heading2"/>
        <w:rPr>
          <w:lang/>
        </w:rPr>
      </w:pPr>
      <w:bookmarkStart w:id="4" w:name="_Toc212032483"/>
      <w:r w:rsidRPr="00841B27">
        <w:t>Verwendung von Git (Commit, Push)</w:t>
      </w:r>
      <w:bookmarkEnd w:id="4"/>
    </w:p>
    <w:p w14:paraId="17114C36" w14:textId="0EBBE14B" w:rsidR="00841B27" w:rsidRPr="00014044" w:rsidRDefault="00014044" w:rsidP="00841B27">
      <w:pPr>
        <w:rPr>
          <w:lang/>
        </w:rPr>
      </w:pPr>
      <w:r>
        <w:rPr>
          <w:lang/>
        </w:rPr>
        <w:t xml:space="preserve">Ich habe Git verwedet, um meine Änderungen zu commiten und zu tracken. Ich habe nach jeder eindeutigen änderung einen commit gemacht, damit mein Projekt übersichtlich bleibt. Git Push habe ich verwendet um es auf GitHub zu bekommen und um ich eine history zu erstellen. </w:t>
      </w:r>
    </w:p>
    <w:p w14:paraId="023B5DC1" w14:textId="3A885D0D" w:rsidR="00BC344A" w:rsidRDefault="00841B27" w:rsidP="00BC344A">
      <w:pPr>
        <w:pStyle w:val="Heading2"/>
        <w:rPr>
          <w:lang/>
        </w:rPr>
      </w:pPr>
      <w:bookmarkStart w:id="5" w:name="_Toc212032484"/>
      <w:r w:rsidRPr="00841B27">
        <w:lastRenderedPageBreak/>
        <w:t>Erstellung und Nutzung von Docker-Containern</w:t>
      </w:r>
      <w:bookmarkEnd w:id="5"/>
    </w:p>
    <w:p w14:paraId="4BC4A1A5" w14:textId="517A271C" w:rsidR="00C70B6B" w:rsidRDefault="00C70B6B">
      <w:pPr>
        <w:rPr>
          <w:lang/>
        </w:rPr>
      </w:pPr>
      <w:r>
        <w:rPr>
          <w:noProof/>
        </w:rPr>
        <w:drawing>
          <wp:anchor distT="0" distB="0" distL="114300" distR="114300" simplePos="0" relativeHeight="251659264" behindDoc="0" locked="0" layoutInCell="1" allowOverlap="1" wp14:anchorId="7A4F43A3" wp14:editId="5E1DE180">
            <wp:simplePos x="0" y="0"/>
            <wp:positionH relativeFrom="column">
              <wp:posOffset>41910</wp:posOffset>
            </wp:positionH>
            <wp:positionV relativeFrom="paragraph">
              <wp:posOffset>895350</wp:posOffset>
            </wp:positionV>
            <wp:extent cx="3345815" cy="1644015"/>
            <wp:effectExtent l="0" t="0" r="6985" b="0"/>
            <wp:wrapTopAndBottom/>
            <wp:docPr id="2065540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45815" cy="1644015"/>
                    </a:xfrm>
                    <a:prstGeom prst="rect">
                      <a:avLst/>
                    </a:prstGeom>
                    <a:noFill/>
                    <a:ln>
                      <a:noFill/>
                    </a:ln>
                  </pic:spPr>
                </pic:pic>
              </a:graphicData>
            </a:graphic>
          </wp:anchor>
        </w:drawing>
      </w:r>
      <w:r w:rsidR="00BC344A">
        <w:rPr>
          <w:lang/>
        </w:rPr>
        <w:t xml:space="preserve">Ich bin der </w:t>
      </w:r>
      <w:hyperlink r:id="rId12" w:history="1">
        <w:r w:rsidR="00BC344A" w:rsidRPr="00BC344A">
          <w:rPr>
            <w:rStyle w:val="Hyperlink"/>
            <w:lang/>
          </w:rPr>
          <w:t>Anle</w:t>
        </w:r>
        <w:r w:rsidR="00BC344A" w:rsidRPr="00BC344A">
          <w:rPr>
            <w:rStyle w:val="Hyperlink"/>
            <w:lang/>
          </w:rPr>
          <w:t>i</w:t>
        </w:r>
        <w:r w:rsidR="00BC344A" w:rsidRPr="00BC344A">
          <w:rPr>
            <w:rStyle w:val="Hyperlink"/>
            <w:lang/>
          </w:rPr>
          <w:t>t</w:t>
        </w:r>
        <w:r w:rsidR="00BC344A" w:rsidRPr="00BC344A">
          <w:rPr>
            <w:rStyle w:val="Hyperlink"/>
            <w:lang/>
          </w:rPr>
          <w:t>u</w:t>
        </w:r>
        <w:r w:rsidR="00BC344A" w:rsidRPr="00BC344A">
          <w:rPr>
            <w:rStyle w:val="Hyperlink"/>
            <w:lang/>
          </w:rPr>
          <w:t>ng</w:t>
        </w:r>
      </w:hyperlink>
      <w:r w:rsidR="00BC344A">
        <w:rPr>
          <w:lang/>
        </w:rPr>
        <w:t xml:space="preserve"> von Docker um </w:t>
      </w:r>
      <w:r w:rsidR="00BC344A" w:rsidRPr="00BC344A">
        <w:t xml:space="preserve">Node.js-Anwendung </w:t>
      </w:r>
      <w:r w:rsidR="00BC344A">
        <w:rPr>
          <w:lang/>
        </w:rPr>
        <w:t xml:space="preserve">zu </w:t>
      </w:r>
      <w:r w:rsidR="00BC344A" w:rsidRPr="00BC344A">
        <w:t>containerisieren</w:t>
      </w:r>
      <w:r w:rsidR="00BC344A">
        <w:rPr>
          <w:lang/>
        </w:rPr>
        <w:t xml:space="preserve"> gefolgt. Der erst Punkt ist, dass man im </w:t>
      </w:r>
      <w:r w:rsidR="00BC344A" w:rsidRPr="00BC344A">
        <w:t>directory</w:t>
      </w:r>
      <w:r w:rsidR="00BC344A">
        <w:rPr>
          <w:lang/>
        </w:rPr>
        <w:t xml:space="preserve"> “</w:t>
      </w:r>
      <w:r w:rsidR="00BC344A" w:rsidRPr="00BC344A">
        <w:t>docker-nodejs-sample</w:t>
      </w:r>
      <w:r w:rsidR="00BC344A">
        <w:rPr>
          <w:lang/>
        </w:rPr>
        <w:t xml:space="preserve">” ist, damit die assets beim richtigen Ort ertellte werden. </w:t>
      </w:r>
      <w:r>
        <w:rPr>
          <w:lang/>
        </w:rPr>
        <w:t xml:space="preserve">Der </w:t>
      </w:r>
      <w:r w:rsidR="00BC344A">
        <w:rPr>
          <w:lang/>
        </w:rPr>
        <w:t>erste Befehl ist</w:t>
      </w:r>
      <w:r>
        <w:rPr>
          <w:lang/>
        </w:rPr>
        <w:t xml:space="preserve"> “docker init”. Er stellt dir Fragen, die man beantworten muss:</w:t>
      </w:r>
    </w:p>
    <w:p w14:paraId="62F1A9B5" w14:textId="0E118328" w:rsidR="00C70B6B" w:rsidRPr="00C70B6B" w:rsidRDefault="00C70B6B" w:rsidP="00C70B6B">
      <w:r w:rsidRPr="00C70B6B">
        <w:t xml:space="preserve">What application platform does your project use? </w:t>
      </w:r>
      <w:r w:rsidRPr="00C70B6B">
        <w:rPr>
          <w:b/>
          <w:bCs/>
        </w:rPr>
        <w:t>Node</w:t>
      </w:r>
    </w:p>
    <w:p w14:paraId="6C085FCA" w14:textId="6CBDAEC7" w:rsidR="00C70B6B" w:rsidRPr="00C70B6B" w:rsidRDefault="00C70B6B" w:rsidP="00C70B6B">
      <w:r w:rsidRPr="00C70B6B">
        <w:t xml:space="preserve">What version of Node do you want to use? </w:t>
      </w:r>
      <w:r w:rsidRPr="00C70B6B">
        <w:rPr>
          <w:b/>
          <w:bCs/>
        </w:rPr>
        <w:t>18.0.0</w:t>
      </w:r>
    </w:p>
    <w:p w14:paraId="184FBCD3" w14:textId="0E07A6E0" w:rsidR="00C70B6B" w:rsidRPr="00C70B6B" w:rsidRDefault="00C70B6B" w:rsidP="00C70B6B">
      <w:r w:rsidRPr="00C70B6B">
        <w:t xml:space="preserve">Which package manager do you want to use? </w:t>
      </w:r>
      <w:r w:rsidRPr="00C70B6B">
        <w:rPr>
          <w:b/>
          <w:bCs/>
        </w:rPr>
        <w:t>npm</w:t>
      </w:r>
    </w:p>
    <w:p w14:paraId="460BA89E" w14:textId="5C056DFB" w:rsidR="00C70B6B" w:rsidRPr="00C70B6B" w:rsidRDefault="00C70B6B" w:rsidP="00C70B6B">
      <w:pPr>
        <w:rPr>
          <w:b/>
          <w:bCs/>
        </w:rPr>
      </w:pPr>
      <w:r w:rsidRPr="00C70B6B">
        <w:t xml:space="preserve">What command do you want to use to start the app: </w:t>
      </w:r>
      <w:r w:rsidRPr="00C70B6B">
        <w:rPr>
          <w:b/>
          <w:bCs/>
        </w:rPr>
        <w:t>node src/index.js</w:t>
      </w:r>
    </w:p>
    <w:p w14:paraId="314CED5A" w14:textId="6F3A5ADA" w:rsidR="005C502B" w:rsidRPr="00C70B6B" w:rsidRDefault="00C70B6B" w:rsidP="00C70B6B">
      <w:pPr>
        <w:rPr>
          <w:b/>
          <w:bCs/>
          <w:lang/>
        </w:rPr>
      </w:pPr>
      <w:r w:rsidRPr="00C70B6B">
        <w:t xml:space="preserve">What port does your server listen on? </w:t>
      </w:r>
      <w:r w:rsidRPr="00C70B6B">
        <w:rPr>
          <w:b/>
          <w:bCs/>
        </w:rPr>
        <w:t>3000</w:t>
      </w:r>
    </w:p>
    <w:p w14:paraId="56F28EDC" w14:textId="024C2C41" w:rsidR="00D946C5" w:rsidRDefault="0079371A">
      <w:pPr>
        <w:rPr>
          <w:lang/>
        </w:rPr>
      </w:pPr>
      <w:r>
        <w:rPr>
          <w:lang/>
        </w:rPr>
        <w:t xml:space="preserve">Wenn man die Fragen richtig beantwortet hat, wurden im Projekt neue Dateien erstellt. </w:t>
      </w:r>
      <w:r w:rsidR="00EF20E6">
        <w:rPr>
          <w:lang/>
        </w:rPr>
        <w:t xml:space="preserve">Hier sind die Dateien die man jetzt mindestens haben muss: </w:t>
      </w:r>
      <w:r w:rsidR="00EF20E6" w:rsidRPr="00EF20E6">
        <w:rPr>
          <w:lang/>
        </w:rPr>
        <w:drawing>
          <wp:inline distT="0" distB="0" distL="0" distR="0" wp14:anchorId="7273FB2E" wp14:editId="3DC15877">
            <wp:extent cx="2411128" cy="2686394"/>
            <wp:effectExtent l="0" t="0" r="8255" b="0"/>
            <wp:docPr id="167590621" name="Picture 1" descr="A screen shot of a computer pro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90621" name="Picture 1" descr="A screen shot of a computer program&#10;&#10;AI-generated content may be incorrect."/>
                    <pic:cNvPicPr/>
                  </pic:nvPicPr>
                  <pic:blipFill>
                    <a:blip r:embed="rId13"/>
                    <a:stretch>
                      <a:fillRect/>
                    </a:stretch>
                  </pic:blipFill>
                  <pic:spPr>
                    <a:xfrm>
                      <a:off x="0" y="0"/>
                      <a:ext cx="2418473" cy="2694577"/>
                    </a:xfrm>
                    <a:prstGeom prst="rect">
                      <a:avLst/>
                    </a:prstGeom>
                  </pic:spPr>
                </pic:pic>
              </a:graphicData>
            </a:graphic>
          </wp:inline>
        </w:drawing>
      </w:r>
    </w:p>
    <w:p w14:paraId="489A6818" w14:textId="0F3F9FC9" w:rsidR="00EF20E6" w:rsidRDefault="00EF20E6">
      <w:pPr>
        <w:rPr>
          <w:lang/>
        </w:rPr>
      </w:pPr>
      <w:r>
        <w:rPr>
          <w:lang/>
        </w:rPr>
        <w:t xml:space="preserve">Jetzt habe ich alle </w:t>
      </w:r>
      <w:r w:rsidR="004D6ADD">
        <w:rPr>
          <w:lang/>
        </w:rPr>
        <w:t>Dateien die ich benötige um die Applikation zum laufen zu bringen. Jetzt fehlt nur noch eins und zwar das Starte. Dies macht man mit diesem Kommand:</w:t>
      </w:r>
      <w:r w:rsidR="004D6ADD" w:rsidRPr="004D6ADD">
        <w:t xml:space="preserve"> </w:t>
      </w:r>
      <w:r w:rsidR="004D6ADD">
        <w:rPr>
          <w:lang/>
        </w:rPr>
        <w:t>“</w:t>
      </w:r>
      <w:r w:rsidR="004D6ADD" w:rsidRPr="004D6ADD">
        <w:rPr>
          <w:lang/>
        </w:rPr>
        <w:t xml:space="preserve">docker compose up </w:t>
      </w:r>
      <w:r w:rsidR="00127CBB">
        <w:rPr>
          <w:lang/>
        </w:rPr>
        <w:t>--</w:t>
      </w:r>
      <w:r w:rsidR="004D6ADD" w:rsidRPr="004D6ADD">
        <w:rPr>
          <w:lang/>
        </w:rPr>
        <w:t>build</w:t>
      </w:r>
      <w:r w:rsidR="004D6ADD">
        <w:rPr>
          <w:lang/>
        </w:rPr>
        <w:t xml:space="preserve">”. </w:t>
      </w:r>
    </w:p>
    <w:p w14:paraId="61AF17CF" w14:textId="77777777" w:rsidR="00127CBB" w:rsidRDefault="00127CBB">
      <w:pPr>
        <w:rPr>
          <w:lang/>
        </w:rPr>
      </w:pPr>
      <w:r>
        <w:rPr>
          <w:lang/>
        </w:rPr>
        <w:t xml:space="preserve">Beim Bauen ist bei mir folgender Fehler aufgeteten: </w:t>
      </w:r>
    </w:p>
    <w:p w14:paraId="6956021B" w14:textId="431D8DE7" w:rsidR="00127CBB" w:rsidRDefault="00127CBB" w:rsidP="00127CBB">
      <w:pPr>
        <w:rPr>
          <w:lang/>
        </w:rPr>
      </w:pPr>
      <w:r w:rsidRPr="00127CBB">
        <w:rPr>
          <w:lang/>
        </w:rPr>
        <w:lastRenderedPageBreak/>
        <w:drawing>
          <wp:inline distT="0" distB="0" distL="0" distR="0" wp14:anchorId="598D42F0" wp14:editId="761FF597">
            <wp:extent cx="5731510" cy="207645"/>
            <wp:effectExtent l="0" t="0" r="2540" b="1905"/>
            <wp:docPr id="500112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112410" name=""/>
                    <pic:cNvPicPr/>
                  </pic:nvPicPr>
                  <pic:blipFill>
                    <a:blip r:embed="rId14"/>
                    <a:stretch>
                      <a:fillRect/>
                    </a:stretch>
                  </pic:blipFill>
                  <pic:spPr>
                    <a:xfrm>
                      <a:off x="0" y="0"/>
                      <a:ext cx="5731510" cy="207645"/>
                    </a:xfrm>
                    <a:prstGeom prst="rect">
                      <a:avLst/>
                    </a:prstGeom>
                  </pic:spPr>
                </pic:pic>
              </a:graphicData>
            </a:graphic>
          </wp:inline>
        </w:drawing>
      </w:r>
    </w:p>
    <w:p w14:paraId="7816AB21" w14:textId="5F600786" w:rsidR="00127CBB" w:rsidRDefault="00127CBB" w:rsidP="00127CBB">
      <w:pPr>
        <w:rPr>
          <w:lang/>
        </w:rPr>
      </w:pPr>
      <w:r>
        <w:rPr>
          <w:lang/>
        </w:rPr>
        <w:t>Ich habe zuerst versucht im Internet</w:t>
      </w:r>
      <w:r w:rsidR="006A317A">
        <w:rPr>
          <w:lang/>
        </w:rPr>
        <w:t xml:space="preserve"> nach hilfreichen lösungen zu suchen. Da ich mich mit dem Theam jedoch nicht wirklich auskenne, </w:t>
      </w:r>
      <w:r w:rsidR="004D0934">
        <w:rPr>
          <w:lang/>
        </w:rPr>
        <w:t xml:space="preserve">hat mir dies nicht weitergeholfen. Deswegen habe ich ChatGPT den ganzen verlauf zukommen lassen, damit er es mir erklärt. </w:t>
      </w:r>
    </w:p>
    <w:p w14:paraId="0C8EED61" w14:textId="77777777" w:rsidR="00CD53D3" w:rsidRDefault="004D0934" w:rsidP="00127CBB">
      <w:pPr>
        <w:rPr>
          <w:lang/>
        </w:rPr>
      </w:pPr>
      <w:r>
        <w:rPr>
          <w:lang/>
        </w:rPr>
        <w:t xml:space="preserve">Chat hat gesagt, dass es aufgrund von zwei dingen nicht funktionier hat. Erstens schlägt der </w:t>
      </w:r>
      <w:r w:rsidRPr="004D0934">
        <w:t>Docker-Build fehl, da sqlite3 nativen Code kompilieren muss und</w:t>
      </w:r>
      <w:r>
        <w:rPr>
          <w:lang/>
        </w:rPr>
        <w:t xml:space="preserve"> zweitens,</w:t>
      </w:r>
      <w:r w:rsidRPr="004D0934">
        <w:t xml:space="preserve"> das</w:t>
      </w:r>
      <w:r>
        <w:rPr>
          <w:lang/>
        </w:rPr>
        <w:t xml:space="preserve">s </w:t>
      </w:r>
      <w:r w:rsidRPr="004D0934">
        <w:t>Image node:18-alpine nicht über die erforderlichen Build-Tools (Python, make, g++ usw.) verfügt.</w:t>
      </w:r>
    </w:p>
    <w:p w14:paraId="5C06DD73" w14:textId="28997F6B" w:rsidR="004D0934" w:rsidRDefault="00CD53D3" w:rsidP="00127CBB">
      <w:pPr>
        <w:rPr>
          <w:lang/>
        </w:rPr>
      </w:pPr>
      <w:r>
        <w:rPr>
          <w:lang/>
        </w:rPr>
        <w:t>Da ich jetzt die Fehler kenne, habe ich mich daran gemacht, die Fehler auszumerzen.</w:t>
      </w:r>
      <w:r w:rsidR="004D0934">
        <w:rPr>
          <w:lang/>
        </w:rPr>
        <w:t xml:space="preserve"> </w:t>
      </w:r>
    </w:p>
    <w:p w14:paraId="72B566C6" w14:textId="5807848C" w:rsidR="00585867" w:rsidRDefault="00585867" w:rsidP="00585867">
      <w:pPr>
        <w:rPr>
          <w:lang/>
        </w:rPr>
      </w:pPr>
      <w:r>
        <w:rPr>
          <w:lang/>
        </w:rPr>
        <w:t xml:space="preserve">Um Python und die </w:t>
      </w:r>
      <w:r w:rsidRPr="004D0934">
        <w:t>Build-Tools</w:t>
      </w:r>
      <w:r>
        <w:rPr>
          <w:lang/>
        </w:rPr>
        <w:t xml:space="preserve"> zu installieren musst ich im Dockerfile folgende Linie einsetztn: “</w:t>
      </w:r>
      <w:r w:rsidRPr="00585867">
        <w:t>RUN apk add --no-cache python3 make g++</w:t>
      </w:r>
      <w:r>
        <w:rPr>
          <w:lang/>
        </w:rPr>
        <w:t xml:space="preserve">”.  </w:t>
      </w:r>
    </w:p>
    <w:p w14:paraId="23835E59" w14:textId="12425040" w:rsidR="00585867" w:rsidRDefault="00585867" w:rsidP="00585867">
      <w:pPr>
        <w:rPr>
          <w:lang/>
        </w:rPr>
      </w:pPr>
      <w:r>
        <w:rPr>
          <w:lang/>
        </w:rPr>
        <w:t>Um den Docker zum laufen zu bringen habe ich dann “</w:t>
      </w:r>
      <w:r w:rsidRPr="00585867">
        <w:rPr>
          <w:lang/>
        </w:rPr>
        <w:t>docker compose build --no-cache</w:t>
      </w:r>
      <w:r>
        <w:rPr>
          <w:lang/>
        </w:rPr>
        <w:t>” ins VS-Code Termainal eingegeben. Dadurch</w:t>
      </w:r>
      <w:r w:rsidR="009D6A89">
        <w:rPr>
          <w:lang/>
        </w:rPr>
        <w:t xml:space="preserve"> werden die Docker images aufgebaut. Es sieht sich das Dockerfile an und befolgt die Anleitung Schritt für Schritt. Das “</w:t>
      </w:r>
      <w:r w:rsidR="009D6A89" w:rsidRPr="009D6A89">
        <w:t>--no-cache</w:t>
      </w:r>
      <w:r w:rsidR="009D6A89">
        <w:rPr>
          <w:lang/>
        </w:rPr>
        <w:t xml:space="preserve">” steht dafür, dass ein sauberen wiederaufbau gemacht wird, wenn man etwas verändert hat, man einen error von einem alten </w:t>
      </w:r>
      <w:r w:rsidR="009D6A89" w:rsidRPr="009D6A89">
        <w:t>cache laye</w:t>
      </w:r>
      <w:r w:rsidR="009D6A89">
        <w:rPr>
          <w:lang/>
        </w:rPr>
        <w:t>r hat oder man sicher gehen will, dass man komplet frisch reinstartet. Ohne diesen Part, würde es schneller starten. Es skipt aber vieleicht Teile, die nicht geändert wurden. Dies könnte dazu führen, dass es einen unsauberen Start gibt.</w:t>
      </w:r>
    </w:p>
    <w:p w14:paraId="6C08C31C" w14:textId="25E6C6E1" w:rsidR="009D6A89" w:rsidRPr="00585867" w:rsidRDefault="009D6A89" w:rsidP="00585867">
      <w:pPr>
        <w:rPr>
          <w:lang/>
        </w:rPr>
      </w:pPr>
      <w:r>
        <w:rPr>
          <w:lang/>
        </w:rPr>
        <w:t>Jetzt habe ich die Docker images aufgestzt. Um den Container nun vom compose file zu</w:t>
      </w:r>
      <w:r w:rsidR="00FC47F0">
        <w:rPr>
          <w:lang/>
        </w:rPr>
        <w:t xml:space="preserve"> </w:t>
      </w:r>
      <w:r>
        <w:rPr>
          <w:lang/>
        </w:rPr>
        <w:t>Starten</w:t>
      </w:r>
      <w:r w:rsidR="00FC47F0">
        <w:rPr>
          <w:lang/>
        </w:rPr>
        <w:t>,</w:t>
      </w:r>
      <w:r>
        <w:rPr>
          <w:lang/>
        </w:rPr>
        <w:t xml:space="preserve"> habe ich diesen Befehl eingegeben: “</w:t>
      </w:r>
      <w:r w:rsidRPr="009D6A89">
        <w:rPr>
          <w:lang/>
        </w:rPr>
        <w:t>docker compose up</w:t>
      </w:r>
      <w:r>
        <w:rPr>
          <w:lang/>
        </w:rPr>
        <w:t>”</w:t>
      </w:r>
      <w:r w:rsidR="00FC47F0">
        <w:rPr>
          <w:lang/>
        </w:rPr>
        <w:t xml:space="preserve">. </w:t>
      </w:r>
    </w:p>
    <w:p w14:paraId="3EB02128" w14:textId="3434BB42" w:rsidR="00585867" w:rsidRPr="00585867" w:rsidRDefault="00585867" w:rsidP="00127CBB"/>
    <w:sectPr w:rsidR="00585867" w:rsidRPr="00585867" w:rsidSect="006B5D12">
      <w:headerReference w:type="default" r:id="rId15"/>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31AC4C" w14:textId="77777777" w:rsidR="00561E3B" w:rsidRDefault="00561E3B" w:rsidP="0082230D">
      <w:pPr>
        <w:spacing w:after="0" w:line="240" w:lineRule="auto"/>
      </w:pPr>
      <w:r>
        <w:separator/>
      </w:r>
    </w:p>
  </w:endnote>
  <w:endnote w:type="continuationSeparator" w:id="0">
    <w:p w14:paraId="4FB835DD" w14:textId="77777777" w:rsidR="00561E3B" w:rsidRDefault="00561E3B" w:rsidP="008223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83148373"/>
      <w:docPartObj>
        <w:docPartGallery w:val="Page Numbers (Bottom of Page)"/>
        <w:docPartUnique/>
      </w:docPartObj>
    </w:sdtPr>
    <w:sdtEndPr>
      <w:rPr>
        <w:noProof/>
      </w:rPr>
    </w:sdtEndPr>
    <w:sdtContent>
      <w:p w14:paraId="3D27D5A8" w14:textId="77777777" w:rsidR="00F56D5B" w:rsidRDefault="00F56D5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C3C5357" w14:textId="77777777" w:rsidR="00EF1BFF" w:rsidRDefault="00EF1B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DE5856" w14:textId="77777777" w:rsidR="00561E3B" w:rsidRDefault="00561E3B" w:rsidP="0082230D">
      <w:pPr>
        <w:spacing w:after="0" w:line="240" w:lineRule="auto"/>
      </w:pPr>
      <w:r>
        <w:separator/>
      </w:r>
    </w:p>
  </w:footnote>
  <w:footnote w:type="continuationSeparator" w:id="0">
    <w:p w14:paraId="3966A5BC" w14:textId="77777777" w:rsidR="00561E3B" w:rsidRDefault="00561E3B" w:rsidP="008223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F0492" w14:textId="77777777" w:rsidR="00EF1BFF" w:rsidRPr="00EF1BFF" w:rsidRDefault="00EF1BFF">
    <w:pPr>
      <w:pStyle w:val="Header"/>
    </w:pPr>
    <w:r>
      <w:t>Meine Abschlussarbeit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9036B2"/>
    <w:multiLevelType w:val="multilevel"/>
    <w:tmpl w:val="0456D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845724A"/>
    <w:multiLevelType w:val="multilevel"/>
    <w:tmpl w:val="134C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38464FC"/>
    <w:multiLevelType w:val="multilevel"/>
    <w:tmpl w:val="D1D67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0147605">
    <w:abstractNumId w:val="1"/>
  </w:num>
  <w:num w:numId="2" w16cid:durableId="1723946212">
    <w:abstractNumId w:val="0"/>
  </w:num>
  <w:num w:numId="3" w16cid:durableId="12866868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74B8"/>
    <w:rsid w:val="00014044"/>
    <w:rsid w:val="000575CA"/>
    <w:rsid w:val="000A2407"/>
    <w:rsid w:val="000B2542"/>
    <w:rsid w:val="00100D36"/>
    <w:rsid w:val="00127CBB"/>
    <w:rsid w:val="001474D5"/>
    <w:rsid w:val="00191AB4"/>
    <w:rsid w:val="00224628"/>
    <w:rsid w:val="002F74B8"/>
    <w:rsid w:val="00366193"/>
    <w:rsid w:val="00397CCF"/>
    <w:rsid w:val="003F222F"/>
    <w:rsid w:val="004716F7"/>
    <w:rsid w:val="0047486C"/>
    <w:rsid w:val="004C6DFA"/>
    <w:rsid w:val="004D0934"/>
    <w:rsid w:val="004D09D5"/>
    <w:rsid w:val="004D2AA4"/>
    <w:rsid w:val="004D6ADD"/>
    <w:rsid w:val="00550CD8"/>
    <w:rsid w:val="00561E3B"/>
    <w:rsid w:val="00585867"/>
    <w:rsid w:val="0058586A"/>
    <w:rsid w:val="005B06EB"/>
    <w:rsid w:val="005C502B"/>
    <w:rsid w:val="005D016A"/>
    <w:rsid w:val="006051E3"/>
    <w:rsid w:val="00621BFC"/>
    <w:rsid w:val="0063731A"/>
    <w:rsid w:val="00682FA2"/>
    <w:rsid w:val="006A317A"/>
    <w:rsid w:val="006B5D12"/>
    <w:rsid w:val="006F751A"/>
    <w:rsid w:val="0079371A"/>
    <w:rsid w:val="0082230D"/>
    <w:rsid w:val="00841B27"/>
    <w:rsid w:val="00854AB0"/>
    <w:rsid w:val="0090716A"/>
    <w:rsid w:val="0092543F"/>
    <w:rsid w:val="009571AD"/>
    <w:rsid w:val="009724B4"/>
    <w:rsid w:val="00986D05"/>
    <w:rsid w:val="009B7BB2"/>
    <w:rsid w:val="009C54CF"/>
    <w:rsid w:val="009D6A89"/>
    <w:rsid w:val="00A47787"/>
    <w:rsid w:val="00A72A54"/>
    <w:rsid w:val="00AC5D34"/>
    <w:rsid w:val="00B67ABD"/>
    <w:rsid w:val="00B76281"/>
    <w:rsid w:val="00BA6059"/>
    <w:rsid w:val="00BC344A"/>
    <w:rsid w:val="00C54FDE"/>
    <w:rsid w:val="00C70B6B"/>
    <w:rsid w:val="00C8464D"/>
    <w:rsid w:val="00CB0B13"/>
    <w:rsid w:val="00CB7314"/>
    <w:rsid w:val="00CD53D3"/>
    <w:rsid w:val="00D65B21"/>
    <w:rsid w:val="00D81C5E"/>
    <w:rsid w:val="00D946C5"/>
    <w:rsid w:val="00E279DA"/>
    <w:rsid w:val="00E91739"/>
    <w:rsid w:val="00EA59EA"/>
    <w:rsid w:val="00EF0BCD"/>
    <w:rsid w:val="00EF1BFF"/>
    <w:rsid w:val="00EF20E6"/>
    <w:rsid w:val="00F1360D"/>
    <w:rsid w:val="00F22164"/>
    <w:rsid w:val="00F56D5B"/>
    <w:rsid w:val="00F94F8D"/>
    <w:rsid w:val="00F9747E"/>
    <w:rsid w:val="00FB4DD3"/>
    <w:rsid w:val="00FC47F0"/>
    <w:rsid w:val="00FE6BBC"/>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39428"/>
  <w15:chartTrackingRefBased/>
  <w15:docId w15:val="{586481B5-8401-4E7D-9B9F-A89767C036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1B27"/>
    <w:pPr>
      <w:keepNext/>
      <w:keepLines/>
      <w:spacing w:before="360" w:after="80"/>
      <w:outlineLvl w:val="0"/>
    </w:pPr>
    <w:rPr>
      <w:rFonts w:asciiTheme="majorHAnsi" w:eastAsiaTheme="majorEastAsia" w:hAnsiTheme="majorHAnsi" w:cstheme="majorBidi"/>
      <w:color w:val="000000" w:themeColor="text1"/>
      <w:sz w:val="40"/>
      <w:szCs w:val="40"/>
    </w:rPr>
  </w:style>
  <w:style w:type="paragraph" w:styleId="Heading2">
    <w:name w:val="heading 2"/>
    <w:basedOn w:val="Normal"/>
    <w:next w:val="Normal"/>
    <w:link w:val="Heading2Char"/>
    <w:uiPriority w:val="9"/>
    <w:unhideWhenUsed/>
    <w:qFormat/>
    <w:rsid w:val="005D016A"/>
    <w:pPr>
      <w:keepNext/>
      <w:keepLines/>
      <w:spacing w:before="280" w:after="80"/>
      <w:outlineLvl w:val="1"/>
    </w:pPr>
    <w:rPr>
      <w:rFonts w:asciiTheme="majorHAnsi" w:eastAsiaTheme="majorEastAsia" w:hAnsiTheme="majorHAnsi" w:cstheme="majorBidi"/>
      <w:color w:val="000000" w:themeColor="text1"/>
      <w:sz w:val="32"/>
      <w:szCs w:val="32"/>
    </w:rPr>
  </w:style>
  <w:style w:type="paragraph" w:styleId="Heading3">
    <w:name w:val="heading 3"/>
    <w:basedOn w:val="Normal"/>
    <w:next w:val="Normal"/>
    <w:link w:val="Heading3Char"/>
    <w:uiPriority w:val="9"/>
    <w:semiHidden/>
    <w:unhideWhenUsed/>
    <w:qFormat/>
    <w:rsid w:val="00841B27"/>
    <w:pPr>
      <w:keepNext/>
      <w:keepLines/>
      <w:spacing w:before="160" w:after="80"/>
      <w:outlineLvl w:val="2"/>
    </w:pPr>
    <w:rPr>
      <w:rFonts w:eastAsiaTheme="majorEastAsia" w:cstheme="majorBidi"/>
      <w:color w:val="000000" w:themeColor="text1"/>
      <w:sz w:val="28"/>
      <w:szCs w:val="28"/>
    </w:rPr>
  </w:style>
  <w:style w:type="paragraph" w:styleId="Heading4">
    <w:name w:val="heading 4"/>
    <w:basedOn w:val="Normal"/>
    <w:next w:val="Normal"/>
    <w:link w:val="Heading4Char"/>
    <w:uiPriority w:val="9"/>
    <w:semiHidden/>
    <w:unhideWhenUsed/>
    <w:qFormat/>
    <w:rsid w:val="00E9173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9173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917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17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17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17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B27"/>
    <w:rPr>
      <w:rFonts w:asciiTheme="majorHAnsi" w:eastAsiaTheme="majorEastAsia" w:hAnsiTheme="majorHAnsi" w:cstheme="majorBidi"/>
      <w:color w:val="000000" w:themeColor="text1"/>
      <w:sz w:val="40"/>
      <w:szCs w:val="40"/>
    </w:rPr>
  </w:style>
  <w:style w:type="character" w:customStyle="1" w:styleId="Heading2Char">
    <w:name w:val="Heading 2 Char"/>
    <w:basedOn w:val="DefaultParagraphFont"/>
    <w:link w:val="Heading2"/>
    <w:uiPriority w:val="9"/>
    <w:rsid w:val="005D016A"/>
    <w:rPr>
      <w:rFonts w:asciiTheme="majorHAnsi" w:eastAsiaTheme="majorEastAsia" w:hAnsiTheme="majorHAnsi" w:cstheme="majorBidi"/>
      <w:color w:val="000000" w:themeColor="text1"/>
      <w:sz w:val="32"/>
      <w:szCs w:val="32"/>
    </w:rPr>
  </w:style>
  <w:style w:type="character" w:customStyle="1" w:styleId="Heading3Char">
    <w:name w:val="Heading 3 Char"/>
    <w:basedOn w:val="DefaultParagraphFont"/>
    <w:link w:val="Heading3"/>
    <w:uiPriority w:val="9"/>
    <w:semiHidden/>
    <w:rsid w:val="00841B27"/>
    <w:rPr>
      <w:rFonts w:eastAsiaTheme="majorEastAsia" w:cstheme="majorBidi"/>
      <w:color w:val="000000" w:themeColor="text1"/>
      <w:sz w:val="28"/>
      <w:szCs w:val="28"/>
    </w:rPr>
  </w:style>
  <w:style w:type="character" w:customStyle="1" w:styleId="Heading4Char">
    <w:name w:val="Heading 4 Char"/>
    <w:basedOn w:val="DefaultParagraphFont"/>
    <w:link w:val="Heading4"/>
    <w:uiPriority w:val="9"/>
    <w:semiHidden/>
    <w:rsid w:val="00E9173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9173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917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17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17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1739"/>
    <w:rPr>
      <w:rFonts w:eastAsiaTheme="majorEastAsia" w:cstheme="majorBidi"/>
      <w:color w:val="272727" w:themeColor="text1" w:themeTint="D8"/>
    </w:rPr>
  </w:style>
  <w:style w:type="paragraph" w:styleId="Title">
    <w:name w:val="Title"/>
    <w:basedOn w:val="Normal"/>
    <w:next w:val="Normal"/>
    <w:link w:val="TitleChar"/>
    <w:uiPriority w:val="10"/>
    <w:qFormat/>
    <w:rsid w:val="00E917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17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17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17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1739"/>
    <w:pPr>
      <w:spacing w:before="160"/>
      <w:jc w:val="center"/>
    </w:pPr>
    <w:rPr>
      <w:i/>
      <w:iCs/>
      <w:color w:val="404040" w:themeColor="text1" w:themeTint="BF"/>
    </w:rPr>
  </w:style>
  <w:style w:type="character" w:customStyle="1" w:styleId="QuoteChar">
    <w:name w:val="Quote Char"/>
    <w:basedOn w:val="DefaultParagraphFont"/>
    <w:link w:val="Quote"/>
    <w:uiPriority w:val="29"/>
    <w:rsid w:val="00E91739"/>
    <w:rPr>
      <w:i/>
      <w:iCs/>
      <w:color w:val="404040" w:themeColor="text1" w:themeTint="BF"/>
    </w:rPr>
  </w:style>
  <w:style w:type="paragraph" w:styleId="ListParagraph">
    <w:name w:val="List Paragraph"/>
    <w:basedOn w:val="Normal"/>
    <w:uiPriority w:val="34"/>
    <w:qFormat/>
    <w:rsid w:val="00E91739"/>
    <w:pPr>
      <w:ind w:left="720"/>
      <w:contextualSpacing/>
    </w:pPr>
  </w:style>
  <w:style w:type="character" w:styleId="IntenseEmphasis">
    <w:name w:val="Intense Emphasis"/>
    <w:basedOn w:val="DefaultParagraphFont"/>
    <w:uiPriority w:val="21"/>
    <w:qFormat/>
    <w:rsid w:val="00E91739"/>
    <w:rPr>
      <w:i/>
      <w:iCs/>
      <w:color w:val="0F4761" w:themeColor="accent1" w:themeShade="BF"/>
    </w:rPr>
  </w:style>
  <w:style w:type="paragraph" w:styleId="IntenseQuote">
    <w:name w:val="Intense Quote"/>
    <w:basedOn w:val="Normal"/>
    <w:next w:val="Normal"/>
    <w:link w:val="IntenseQuoteChar"/>
    <w:uiPriority w:val="30"/>
    <w:qFormat/>
    <w:rsid w:val="00E917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91739"/>
    <w:rPr>
      <w:i/>
      <w:iCs/>
      <w:color w:val="0F4761" w:themeColor="accent1" w:themeShade="BF"/>
    </w:rPr>
  </w:style>
  <w:style w:type="character" w:styleId="IntenseReference">
    <w:name w:val="Intense Reference"/>
    <w:basedOn w:val="DefaultParagraphFont"/>
    <w:uiPriority w:val="32"/>
    <w:qFormat/>
    <w:rsid w:val="00E91739"/>
    <w:rPr>
      <w:b/>
      <w:bCs/>
      <w:smallCaps/>
      <w:color w:val="0F4761" w:themeColor="accent1" w:themeShade="BF"/>
      <w:spacing w:val="5"/>
    </w:rPr>
  </w:style>
  <w:style w:type="paragraph" w:styleId="TOCHeading">
    <w:name w:val="TOC Heading"/>
    <w:basedOn w:val="Heading1"/>
    <w:next w:val="Normal"/>
    <w:uiPriority w:val="39"/>
    <w:unhideWhenUsed/>
    <w:qFormat/>
    <w:rsid w:val="00986D05"/>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F1360D"/>
    <w:pPr>
      <w:spacing w:after="100"/>
    </w:pPr>
  </w:style>
  <w:style w:type="paragraph" w:styleId="TOC2">
    <w:name w:val="toc 2"/>
    <w:basedOn w:val="Normal"/>
    <w:next w:val="Normal"/>
    <w:autoRedefine/>
    <w:uiPriority w:val="39"/>
    <w:unhideWhenUsed/>
    <w:rsid w:val="00F1360D"/>
    <w:pPr>
      <w:spacing w:after="100"/>
      <w:ind w:left="240"/>
    </w:pPr>
  </w:style>
  <w:style w:type="character" w:styleId="Hyperlink">
    <w:name w:val="Hyperlink"/>
    <w:basedOn w:val="DefaultParagraphFont"/>
    <w:uiPriority w:val="99"/>
    <w:unhideWhenUsed/>
    <w:rsid w:val="00F1360D"/>
    <w:rPr>
      <w:color w:val="467886" w:themeColor="hyperlink"/>
      <w:u w:val="single"/>
    </w:rPr>
  </w:style>
  <w:style w:type="paragraph" w:styleId="Caption">
    <w:name w:val="caption"/>
    <w:basedOn w:val="Normal"/>
    <w:next w:val="Normal"/>
    <w:uiPriority w:val="35"/>
    <w:unhideWhenUsed/>
    <w:qFormat/>
    <w:rsid w:val="00621BFC"/>
    <w:pPr>
      <w:spacing w:after="200" w:line="240" w:lineRule="auto"/>
    </w:pPr>
    <w:rPr>
      <w:i/>
      <w:iCs/>
      <w:color w:val="0E2841" w:themeColor="text2"/>
      <w:sz w:val="18"/>
      <w:szCs w:val="18"/>
    </w:rPr>
  </w:style>
  <w:style w:type="paragraph" w:styleId="NoSpacing">
    <w:name w:val="No Spacing"/>
    <w:link w:val="NoSpacingChar"/>
    <w:uiPriority w:val="1"/>
    <w:qFormat/>
    <w:rsid w:val="006B5D1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6B5D12"/>
    <w:rPr>
      <w:rFonts w:eastAsiaTheme="minorEastAsia"/>
      <w:kern w:val="0"/>
      <w:sz w:val="22"/>
      <w:szCs w:val="22"/>
      <w:lang w:val="en-US"/>
      <w14:ligatures w14:val="none"/>
    </w:rPr>
  </w:style>
  <w:style w:type="paragraph" w:styleId="Header">
    <w:name w:val="header"/>
    <w:basedOn w:val="Normal"/>
    <w:link w:val="HeaderChar"/>
    <w:uiPriority w:val="99"/>
    <w:unhideWhenUsed/>
    <w:rsid w:val="0082230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230D"/>
  </w:style>
  <w:style w:type="paragraph" w:styleId="Footer">
    <w:name w:val="footer"/>
    <w:basedOn w:val="Normal"/>
    <w:link w:val="FooterChar"/>
    <w:uiPriority w:val="99"/>
    <w:unhideWhenUsed/>
    <w:rsid w:val="0082230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230D"/>
  </w:style>
  <w:style w:type="character" w:styleId="UnresolvedMention">
    <w:name w:val="Unresolved Mention"/>
    <w:basedOn w:val="DefaultParagraphFont"/>
    <w:uiPriority w:val="99"/>
    <w:semiHidden/>
    <w:unhideWhenUsed/>
    <w:rsid w:val="00841B27"/>
    <w:rPr>
      <w:color w:val="605E5C"/>
      <w:shd w:val="clear" w:color="auto" w:fill="E1DFDD"/>
    </w:rPr>
  </w:style>
  <w:style w:type="paragraph" w:styleId="NormalWeb">
    <w:name w:val="Normal (Web)"/>
    <w:basedOn w:val="Normal"/>
    <w:uiPriority w:val="99"/>
    <w:semiHidden/>
    <w:unhideWhenUsed/>
    <w:rsid w:val="00BC344A"/>
    <w:rPr>
      <w:rFonts w:ascii="Times New Roman" w:hAnsi="Times New Roman" w:cs="Times New Roman"/>
    </w:rPr>
  </w:style>
  <w:style w:type="character" w:styleId="FollowedHyperlink">
    <w:name w:val="FollowedHyperlink"/>
    <w:basedOn w:val="DefaultParagraphFont"/>
    <w:uiPriority w:val="99"/>
    <w:semiHidden/>
    <w:unhideWhenUsed/>
    <w:rsid w:val="0079371A"/>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docs.docker.com/guides/nodejs/containeriz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s://github.com/ICT-BLJ/docker-nodejs-sample"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icok\OneDrive\Dokumente\Custom%20Office%20Templates\Dokumentationsvorlage_ZLI_27.08.202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27.August, 2025</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464A644-5714-4939-882A-0178BBEA3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Dokumentationsvorlage_ZLI_27.08.2025.dotx</Template>
  <TotalTime>0</TotalTime>
  <Pages>5</Pages>
  <Words>671</Words>
  <Characters>3829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Dokumentation</vt:lpstr>
    </vt:vector>
  </TitlesOfParts>
  <Company>Rico Krenn</Company>
  <LinksUpToDate>false</LinksUpToDate>
  <CharactersWithSpaces>4492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Aufgabe</dc:subject>
  <dc:creator>Rico Krenn</dc:creator>
  <cp:keywords/>
  <dc:description/>
  <cp:lastModifiedBy>Rico Krenn</cp:lastModifiedBy>
  <cp:revision>14</cp:revision>
  <dcterms:created xsi:type="dcterms:W3CDTF">2025-10-22T07:02:00Z</dcterms:created>
  <dcterms:modified xsi:type="dcterms:W3CDTF">2025-10-22T12:29:00Z</dcterms:modified>
</cp:coreProperties>
</file>